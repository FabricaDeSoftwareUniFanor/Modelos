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8B24" w14:textId="77777777" w:rsidR="0066602E" w:rsidRDefault="0066602E" w:rsidP="00BB2328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2"/>
        <w:gridCol w:w="4544"/>
      </w:tblGrid>
      <w:tr w:rsidR="0066602E" w:rsidRPr="00210CCB" w14:paraId="5D5BF106" w14:textId="77777777" w:rsidTr="001F7045">
        <w:trPr>
          <w:trHeight w:val="2277"/>
        </w:trPr>
        <w:tc>
          <w:tcPr>
            <w:tcW w:w="5807" w:type="dxa"/>
          </w:tcPr>
          <w:p w14:paraId="2F89C483" w14:textId="3A43D635" w:rsidR="0066602E" w:rsidRPr="001F7045" w:rsidRDefault="00A5522C" w:rsidP="0066602E">
            <w:pPr>
              <w:pStyle w:val="Heading2"/>
              <w:outlineLvl w:val="1"/>
              <w:rPr>
                <w:lang w:val="pt-BR"/>
              </w:rPr>
            </w:pPr>
            <w:r>
              <w:rPr>
                <w:lang w:val="pt-BR"/>
              </w:rPr>
              <w:t>ID:00001|Tamanho:3</w:t>
            </w:r>
          </w:p>
          <w:p w14:paraId="5344A6A9" w14:textId="7ACB50B9" w:rsidR="0066602E" w:rsidRPr="0066602E" w:rsidRDefault="001F7045" w:rsidP="0066602E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Como um cliente, quero consultar os livros, para que eu possa encontrar o produto que desejo comprar</w:t>
            </w:r>
            <w:r w:rsidR="0066602E" w:rsidRPr="0092166C">
              <w:rPr>
                <w:lang w:val="pt-BR"/>
              </w:rPr>
              <w:t>.</w:t>
            </w:r>
          </w:p>
        </w:tc>
        <w:tc>
          <w:tcPr>
            <w:tcW w:w="4839" w:type="dxa"/>
            <w:vMerge w:val="restart"/>
          </w:tcPr>
          <w:p w14:paraId="0BBA8FC4" w14:textId="77777777" w:rsidR="0066602E" w:rsidRPr="00A85B6F" w:rsidRDefault="0066602E" w:rsidP="0066602E">
            <w:r>
              <w:t>Dados da Conversa</w:t>
            </w:r>
          </w:p>
          <w:p w14:paraId="1F33E1CC" w14:textId="77777777" w:rsidR="0066602E" w:rsidRDefault="001F7045" w:rsidP="001F7045">
            <w:pPr>
              <w:pStyle w:val="NoSpacing"/>
              <w:numPr>
                <w:ilvl w:val="0"/>
                <w:numId w:val="2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Define o tipo de consulta a ser realizada (1)</w:t>
            </w:r>
          </w:p>
          <w:p w14:paraId="58971237" w14:textId="25A583CB" w:rsidR="001F7045" w:rsidRDefault="001F7045" w:rsidP="001F7045">
            <w:pPr>
              <w:pStyle w:val="NoSpacing"/>
              <w:numPr>
                <w:ilvl w:val="0"/>
                <w:numId w:val="2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Executa a consulta (2)</w:t>
            </w:r>
          </w:p>
          <w:p w14:paraId="5A5138CB" w14:textId="2C134372" w:rsidR="001F7045" w:rsidRDefault="001F7045" w:rsidP="001F7045">
            <w:pPr>
              <w:pStyle w:val="NoSpacing"/>
              <w:numPr>
                <w:ilvl w:val="0"/>
                <w:numId w:val="2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Busca é realizada com partes da informação (2)</w:t>
            </w:r>
          </w:p>
          <w:p w14:paraId="53E3E408" w14:textId="44CAFE4A" w:rsidR="001F7045" w:rsidRDefault="001F7045" w:rsidP="001F7045">
            <w:pPr>
              <w:pStyle w:val="NoSpacing"/>
              <w:numPr>
                <w:ilvl w:val="0"/>
                <w:numId w:val="2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Mostra o resultado da consulta (3)</w:t>
            </w:r>
          </w:p>
          <w:p w14:paraId="0F2A1B09" w14:textId="031CCA1D" w:rsidR="001F7045" w:rsidRPr="0066602E" w:rsidRDefault="001F7045" w:rsidP="001F7045">
            <w:pPr>
              <w:pStyle w:val="NoSpacing"/>
              <w:numPr>
                <w:ilvl w:val="0"/>
                <w:numId w:val="2"/>
              </w:numPr>
              <w:jc w:val="left"/>
              <w:rPr>
                <w:lang w:val="pt-BR"/>
              </w:rPr>
            </w:pPr>
            <w:r>
              <w:rPr>
                <w:lang w:val="pt-BR"/>
              </w:rPr>
              <w:t>Mostra uma mensagem de nenhum produto encontrado para busca vazia (2, 3)</w:t>
            </w:r>
          </w:p>
        </w:tc>
      </w:tr>
      <w:tr w:rsidR="0066602E" w:rsidRPr="0066602E" w14:paraId="27BBB7EB" w14:textId="77777777" w:rsidTr="001F7045">
        <w:trPr>
          <w:trHeight w:val="9400"/>
        </w:trPr>
        <w:tc>
          <w:tcPr>
            <w:tcW w:w="5807" w:type="dxa"/>
          </w:tcPr>
          <w:p w14:paraId="12A4E8EB" w14:textId="7D3E7057" w:rsidR="001F7045" w:rsidRDefault="001F7045" w:rsidP="001F7045">
            <w:r>
              <w:fldChar w:fldCharType="begin"/>
            </w:r>
            <w:r>
              <w:instrText xml:space="preserve"> INCLUDEPICTURE "/var/folders/wm/9z93kwgn34xbtht9k1xszsh00000gn/T/com.microsoft.Word/WebArchiveCopyPasteTempFiles/page47image1827808"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68A341" wp14:editId="4C9213D7">
                  <wp:extent cx="3737803" cy="2490536"/>
                  <wp:effectExtent l="0" t="0" r="0" b="0"/>
                  <wp:docPr id="1" name="Picture 1" descr="page47image1827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47image18278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" t="20653" r="40700" b="11201"/>
                          <a:stretch/>
                        </pic:blipFill>
                        <pic:spPr bwMode="auto">
                          <a:xfrm>
                            <a:off x="0" y="0"/>
                            <a:ext cx="3817541" cy="2543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3A5B55" w14:textId="64E4D373" w:rsidR="0066602E" w:rsidRPr="0066602E" w:rsidRDefault="0066602E" w:rsidP="004670DD">
            <w:pPr>
              <w:pStyle w:val="NoSpacing"/>
              <w:rPr>
                <w:lang w:val="pt-BR"/>
              </w:rPr>
            </w:pPr>
          </w:p>
        </w:tc>
        <w:tc>
          <w:tcPr>
            <w:tcW w:w="4839" w:type="dxa"/>
            <w:vMerge/>
          </w:tcPr>
          <w:p w14:paraId="78CE91C9" w14:textId="77777777" w:rsidR="0066602E" w:rsidRPr="0066602E" w:rsidRDefault="0066602E" w:rsidP="004670DD">
            <w:pPr>
              <w:pStyle w:val="NoSpacing"/>
              <w:rPr>
                <w:lang w:val="pt-BR"/>
              </w:rPr>
            </w:pPr>
          </w:p>
        </w:tc>
      </w:tr>
    </w:tbl>
    <w:p w14:paraId="678B7B6D" w14:textId="77777777" w:rsidR="0066602E" w:rsidRPr="0066602E" w:rsidRDefault="0066602E" w:rsidP="00BB2328">
      <w:pPr>
        <w:pStyle w:val="NoSpacing"/>
        <w:jc w:val="both"/>
        <w:rPr>
          <w:lang w:val="pt-BR"/>
        </w:rPr>
      </w:pPr>
    </w:p>
    <w:sectPr w:rsidR="0066602E" w:rsidRPr="0066602E" w:rsidSect="00467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1507" w14:textId="77777777" w:rsidR="00E34032" w:rsidRDefault="00E34032" w:rsidP="008B2920">
      <w:pPr>
        <w:spacing w:after="0" w:line="240" w:lineRule="auto"/>
      </w:pPr>
      <w:r>
        <w:separator/>
      </w:r>
    </w:p>
  </w:endnote>
  <w:endnote w:type="continuationSeparator" w:id="0">
    <w:p w14:paraId="28789376" w14:textId="77777777" w:rsidR="00E34032" w:rsidRDefault="00E34032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F49A1" w14:textId="77777777" w:rsidR="00210CCB" w:rsidRDefault="00210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27FC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CD2EE" w14:textId="77777777" w:rsidR="00210CCB" w:rsidRDefault="00210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2715" w14:textId="77777777" w:rsidR="00E34032" w:rsidRDefault="00E34032" w:rsidP="008B2920">
      <w:pPr>
        <w:spacing w:after="0" w:line="240" w:lineRule="auto"/>
      </w:pPr>
      <w:r>
        <w:separator/>
      </w:r>
    </w:p>
  </w:footnote>
  <w:footnote w:type="continuationSeparator" w:id="0">
    <w:p w14:paraId="6CB79524" w14:textId="77777777" w:rsidR="00E34032" w:rsidRDefault="00E34032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8FE4F" w14:textId="77777777" w:rsidR="00210CCB" w:rsidRDefault="00210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74C6942B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2328F187" w14:textId="2500C53E" w:rsidR="0066602E" w:rsidRDefault="00210CCB" w:rsidP="0066602E">
              <w:pPr>
                <w:pStyle w:val="Heading1"/>
              </w:pPr>
              <w:r>
                <w:rPr>
                  <w:sz w:val="40"/>
                  <w:szCs w:val="40"/>
                </w:rPr>
                <w:t>Consulta de Livros</w:t>
              </w:r>
            </w:p>
          </w:tc>
        </w:sdtContent>
      </w:sdt>
    </w:tr>
  </w:tbl>
  <w:p w14:paraId="012F2472" w14:textId="77777777" w:rsidR="0066602E" w:rsidRDefault="00666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5332C084" w14:textId="77777777" w:rsidTr="00BB2328">
      <w:trPr>
        <w:trHeight w:val="20"/>
      </w:trPr>
      <w:bookmarkStart w:id="0" w:name="_GoBack" w:displacedByCustomXml="next"/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05A983D2" w14:textId="68C7C13D" w:rsidR="00A85B6F" w:rsidRPr="00BB2328" w:rsidRDefault="00210CCB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Consulta de Livros</w:t>
              </w:r>
            </w:p>
          </w:tc>
        </w:sdtContent>
      </w:sdt>
      <w:bookmarkEnd w:id="0" w:displacedByCustomXml="prev"/>
    </w:tr>
    <w:tr w:rsidR="00142F58" w14:paraId="5A75C40B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D106EC1" w14:textId="77777777" w:rsidR="00142F58" w:rsidRDefault="00142F58" w:rsidP="00142F58"/>
      </w:tc>
    </w:tr>
  </w:tbl>
  <w:p w14:paraId="72EEC358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F94"/>
    <w:multiLevelType w:val="hybridMultilevel"/>
    <w:tmpl w:val="AF3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96E4A"/>
    <w:multiLevelType w:val="hybridMultilevel"/>
    <w:tmpl w:val="96664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1F7045"/>
    <w:rsid w:val="0020741F"/>
    <w:rsid w:val="00210CCB"/>
    <w:rsid w:val="0027115C"/>
    <w:rsid w:val="00293B83"/>
    <w:rsid w:val="0034212B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5522C"/>
    <w:rsid w:val="00A85B6F"/>
    <w:rsid w:val="00A915C8"/>
    <w:rsid w:val="00AA3476"/>
    <w:rsid w:val="00AA6B7B"/>
    <w:rsid w:val="00AB540C"/>
    <w:rsid w:val="00AC5D83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34032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A4C9AF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1CD356-3E5A-4C49-84D8-43017E2F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 de Livros</dc:creator>
  <cp:keywords/>
  <dc:description/>
  <cp:lastModifiedBy>Judah Holanda Correia Lima</cp:lastModifiedBy>
  <cp:revision>7</cp:revision>
  <cp:lastPrinted>2016-06-29T01:32:00Z</cp:lastPrinted>
  <dcterms:created xsi:type="dcterms:W3CDTF">2018-08-13T20:43:00Z</dcterms:created>
  <dcterms:modified xsi:type="dcterms:W3CDTF">2018-08-13T23:11:00Z</dcterms:modified>
</cp:coreProperties>
</file>