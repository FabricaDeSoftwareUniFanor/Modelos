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58A87" w14:textId="4A6A456F" w:rsidR="00F13116" w:rsidRDefault="00AC4797" w:rsidP="00FA111F">
      <w:pPr>
        <w:jc w:val="left"/>
        <w:rPr>
          <w:lang w:val="pt-BR"/>
        </w:rPr>
      </w:pPr>
      <w:r w:rsidRPr="00AC4797">
        <w:rPr>
          <w:lang w:val="pt-BR"/>
        </w:rPr>
        <w:t>Data: __/__/____ – __:__ / __:__</w:t>
      </w:r>
      <w:r w:rsidRPr="00AC4797">
        <w:rPr>
          <w:lang w:val="pt-BR"/>
        </w:rPr>
        <w:br/>
        <w:t>Participantes: ________, ________, ________, ________, ________,</w:t>
      </w:r>
      <w:r w:rsidRPr="00AC4797">
        <w:rPr>
          <w:lang w:val="pt-BR"/>
        </w:rPr>
        <w:br/>
      </w:r>
      <w:r w:rsidR="00FA111F">
        <w:rPr>
          <w:lang w:val="pt-BR"/>
        </w:rPr>
        <w:t>Não Continua</w:t>
      </w:r>
    </w:p>
    <w:p w14:paraId="69F69840" w14:textId="343BC2CA" w:rsidR="00FA111F" w:rsidRDefault="00FA111F" w:rsidP="00FA111F">
      <w:pPr>
        <w:jc w:val="left"/>
        <w:rPr>
          <w:lang w:val="pt-BR"/>
        </w:rPr>
      </w:pPr>
    </w:p>
    <w:p w14:paraId="73AC9CAA" w14:textId="40032B6E" w:rsidR="00FA111F" w:rsidRDefault="00FA111F" w:rsidP="00FA111F">
      <w:pPr>
        <w:jc w:val="left"/>
        <w:rPr>
          <w:lang w:val="pt-BR"/>
        </w:rPr>
      </w:pPr>
    </w:p>
    <w:p w14:paraId="54A5F699" w14:textId="7DF22B0A" w:rsidR="00FA111F" w:rsidRDefault="00FA111F" w:rsidP="00FA111F">
      <w:pPr>
        <w:jc w:val="left"/>
        <w:rPr>
          <w:lang w:val="pt-BR"/>
        </w:rPr>
      </w:pPr>
    </w:p>
    <w:p w14:paraId="4E6A0835" w14:textId="54C9B08B" w:rsidR="00FA111F" w:rsidRDefault="00FA111F" w:rsidP="00FA111F">
      <w:pPr>
        <w:jc w:val="left"/>
        <w:rPr>
          <w:lang w:val="pt-BR"/>
        </w:rPr>
      </w:pPr>
    </w:p>
    <w:p w14:paraId="5886B5C9" w14:textId="1BAA3CD1" w:rsidR="00FA111F" w:rsidRDefault="00FA111F" w:rsidP="00FA111F">
      <w:pPr>
        <w:jc w:val="left"/>
        <w:rPr>
          <w:lang w:val="pt-BR"/>
        </w:rPr>
      </w:pPr>
    </w:p>
    <w:p w14:paraId="6CEBDE36" w14:textId="41F7ED89" w:rsidR="00FA111F" w:rsidRDefault="00FA111F" w:rsidP="00FA111F">
      <w:pPr>
        <w:jc w:val="left"/>
        <w:rPr>
          <w:lang w:val="pt-BR"/>
        </w:rPr>
      </w:pPr>
    </w:p>
    <w:p w14:paraId="5F608566" w14:textId="14EA71B9" w:rsidR="00FA111F" w:rsidRDefault="00FA111F" w:rsidP="00FA111F">
      <w:pPr>
        <w:jc w:val="left"/>
        <w:rPr>
          <w:lang w:val="pt-BR"/>
        </w:rPr>
      </w:pPr>
    </w:p>
    <w:p w14:paraId="01198D9E" w14:textId="77777777" w:rsidR="00FA111F" w:rsidRDefault="00FA111F" w:rsidP="00FA111F">
      <w:pPr>
        <w:jc w:val="left"/>
        <w:rPr>
          <w:lang w:val="pt-BR"/>
        </w:rPr>
      </w:pPr>
    </w:p>
    <w:p w14:paraId="5EADD42C" w14:textId="4DB192BF" w:rsidR="00FA111F" w:rsidRDefault="00FA111F" w:rsidP="00FA111F">
      <w:pPr>
        <w:jc w:val="left"/>
        <w:rPr>
          <w:lang w:val="pt-BR"/>
        </w:rPr>
      </w:pPr>
    </w:p>
    <w:p w14:paraId="30577F68" w14:textId="5B5E5EA8" w:rsidR="00FA111F" w:rsidRDefault="00FA111F" w:rsidP="00FA111F">
      <w:pPr>
        <w:jc w:val="left"/>
        <w:rPr>
          <w:lang w:val="pt-BR"/>
        </w:rPr>
      </w:pPr>
      <w:r>
        <w:rPr>
          <w:lang w:val="pt-BR"/>
        </w:rPr>
        <w:t>Melhorar</w:t>
      </w:r>
    </w:p>
    <w:p w14:paraId="4E623077" w14:textId="27EA327A" w:rsidR="00FA111F" w:rsidRDefault="00FA111F" w:rsidP="00FA111F">
      <w:pPr>
        <w:jc w:val="left"/>
        <w:rPr>
          <w:lang w:val="pt-BR"/>
        </w:rPr>
      </w:pPr>
    </w:p>
    <w:p w14:paraId="5E9F45B7" w14:textId="1F425DB1" w:rsidR="00FA111F" w:rsidRDefault="00FA111F" w:rsidP="00FA111F">
      <w:pPr>
        <w:jc w:val="left"/>
        <w:rPr>
          <w:lang w:val="pt-BR"/>
        </w:rPr>
      </w:pPr>
    </w:p>
    <w:p w14:paraId="50110B78" w14:textId="38F1CEF7" w:rsidR="00FA111F" w:rsidRDefault="00FA111F" w:rsidP="00FA111F">
      <w:pPr>
        <w:jc w:val="left"/>
        <w:rPr>
          <w:lang w:val="pt-BR"/>
        </w:rPr>
      </w:pPr>
    </w:p>
    <w:p w14:paraId="2F9DA170" w14:textId="4D471902" w:rsidR="00FA111F" w:rsidRDefault="00FA111F" w:rsidP="00FA111F">
      <w:pPr>
        <w:jc w:val="left"/>
        <w:rPr>
          <w:lang w:val="pt-BR"/>
        </w:rPr>
      </w:pPr>
    </w:p>
    <w:p w14:paraId="3B973AF7" w14:textId="33BDFC62" w:rsidR="00FA111F" w:rsidRDefault="00FA111F" w:rsidP="00FA111F">
      <w:pPr>
        <w:jc w:val="left"/>
        <w:rPr>
          <w:lang w:val="pt-BR"/>
        </w:rPr>
      </w:pPr>
    </w:p>
    <w:p w14:paraId="1A880F99" w14:textId="6644B4F9" w:rsidR="00FA111F" w:rsidRDefault="00FA111F" w:rsidP="00FA111F">
      <w:pPr>
        <w:jc w:val="left"/>
        <w:rPr>
          <w:lang w:val="pt-BR"/>
        </w:rPr>
      </w:pPr>
    </w:p>
    <w:p w14:paraId="74DF9F87" w14:textId="4C5A9DD8" w:rsidR="00FA111F" w:rsidRDefault="00FA111F" w:rsidP="00FA111F">
      <w:pPr>
        <w:jc w:val="left"/>
        <w:rPr>
          <w:lang w:val="pt-BR"/>
        </w:rPr>
      </w:pPr>
    </w:p>
    <w:p w14:paraId="4B665132" w14:textId="77777777" w:rsidR="00FA111F" w:rsidRDefault="00FA111F" w:rsidP="00FA111F">
      <w:pPr>
        <w:jc w:val="left"/>
        <w:rPr>
          <w:lang w:val="pt-BR"/>
        </w:rPr>
      </w:pPr>
    </w:p>
    <w:p w14:paraId="3D5C8C20" w14:textId="22787F12" w:rsidR="00FA111F" w:rsidRDefault="00FA111F" w:rsidP="00FA111F">
      <w:pPr>
        <w:jc w:val="left"/>
        <w:rPr>
          <w:lang w:val="pt-BR"/>
        </w:rPr>
      </w:pPr>
    </w:p>
    <w:p w14:paraId="03AF880B" w14:textId="0002D1CF" w:rsidR="00FA111F" w:rsidRDefault="00FA111F" w:rsidP="00FA111F">
      <w:pPr>
        <w:jc w:val="left"/>
        <w:rPr>
          <w:lang w:val="pt-BR"/>
        </w:rPr>
      </w:pPr>
    </w:p>
    <w:p w14:paraId="0737B471" w14:textId="7F11F60A" w:rsidR="00FA111F" w:rsidRDefault="00FA111F" w:rsidP="00FA111F">
      <w:pPr>
        <w:jc w:val="left"/>
        <w:rPr>
          <w:lang w:val="pt-BR"/>
        </w:rPr>
      </w:pPr>
    </w:p>
    <w:p w14:paraId="6F18E4FF" w14:textId="22C932B0" w:rsidR="00FA111F" w:rsidRDefault="00FA111F" w:rsidP="00FA111F">
      <w:pPr>
        <w:jc w:val="left"/>
        <w:rPr>
          <w:lang w:val="pt-BR"/>
        </w:rPr>
      </w:pPr>
      <w:r>
        <w:rPr>
          <w:lang w:val="pt-BR"/>
        </w:rPr>
        <w:t>Continua</w:t>
      </w:r>
    </w:p>
    <w:p w14:paraId="721588E7" w14:textId="3F320526" w:rsidR="00AC4797" w:rsidRDefault="00AC4797" w:rsidP="00F13116">
      <w:pPr>
        <w:jc w:val="left"/>
        <w:rPr>
          <w:lang w:val="pt-BR"/>
        </w:rPr>
      </w:pPr>
    </w:p>
    <w:p w14:paraId="7CFC46C3" w14:textId="75339D60" w:rsidR="00AC4797" w:rsidRDefault="00AC4797" w:rsidP="00F13116">
      <w:pPr>
        <w:jc w:val="left"/>
        <w:rPr>
          <w:lang w:val="pt-BR"/>
        </w:rPr>
      </w:pPr>
    </w:p>
    <w:p w14:paraId="58295380" w14:textId="4475376E" w:rsidR="00AC4797" w:rsidRDefault="00AC4797" w:rsidP="00F13116">
      <w:pPr>
        <w:jc w:val="left"/>
        <w:rPr>
          <w:lang w:val="pt-BR"/>
        </w:rPr>
      </w:pPr>
    </w:p>
    <w:p w14:paraId="5FDC604F" w14:textId="24679F60" w:rsidR="00AC4797" w:rsidRDefault="00AC4797" w:rsidP="00F13116">
      <w:pPr>
        <w:jc w:val="left"/>
        <w:rPr>
          <w:lang w:val="pt-BR"/>
        </w:rPr>
      </w:pPr>
    </w:p>
    <w:p w14:paraId="3659F633" w14:textId="77777777" w:rsidR="00AC4797" w:rsidRDefault="00AC4797" w:rsidP="00F13116">
      <w:pPr>
        <w:jc w:val="left"/>
        <w:rPr>
          <w:lang w:val="pt-BR"/>
        </w:rPr>
      </w:pPr>
    </w:p>
    <w:p w14:paraId="4DA430BF" w14:textId="2EEEFAE9" w:rsidR="00F13116" w:rsidRDefault="00F13116" w:rsidP="00F13116">
      <w:pPr>
        <w:jc w:val="left"/>
        <w:rPr>
          <w:lang w:val="pt-BR"/>
        </w:rPr>
      </w:pPr>
    </w:p>
    <w:p w14:paraId="211C8939" w14:textId="2FB8B7FA" w:rsidR="00F13116" w:rsidRDefault="00F13116" w:rsidP="00F13116">
      <w:pPr>
        <w:jc w:val="left"/>
        <w:rPr>
          <w:lang w:val="pt-BR"/>
        </w:rPr>
      </w:pPr>
    </w:p>
    <w:p w14:paraId="5C76BD1F" w14:textId="52423D28" w:rsidR="00FA111F" w:rsidRDefault="00FA111F" w:rsidP="00F13116">
      <w:pPr>
        <w:jc w:val="left"/>
        <w:rPr>
          <w:lang w:val="pt-BR"/>
        </w:rPr>
      </w:pPr>
    </w:p>
    <w:p w14:paraId="5230FAC7" w14:textId="3C117691" w:rsidR="00FA111F" w:rsidRDefault="00FA111F" w:rsidP="00F13116">
      <w:pPr>
        <w:jc w:val="left"/>
        <w:rPr>
          <w:lang w:val="pt-BR"/>
        </w:rPr>
      </w:pPr>
    </w:p>
    <w:p w14:paraId="04FE5D17" w14:textId="2D45E89D" w:rsidR="00FA111F" w:rsidRDefault="00FA111F" w:rsidP="00F13116">
      <w:pPr>
        <w:jc w:val="left"/>
        <w:rPr>
          <w:lang w:val="pt-BR"/>
        </w:rPr>
      </w:pPr>
    </w:p>
    <w:p w14:paraId="640D1DFF" w14:textId="43101A60" w:rsidR="00FA111F" w:rsidRDefault="00FA111F" w:rsidP="00F13116">
      <w:pPr>
        <w:jc w:val="left"/>
        <w:rPr>
          <w:lang w:val="pt-BR"/>
        </w:rPr>
      </w:pPr>
      <w:bookmarkStart w:id="0" w:name="_GoBack"/>
      <w:bookmarkEnd w:id="0"/>
    </w:p>
    <w:p w14:paraId="3ADB0FAA" w14:textId="3923C136" w:rsidR="00F13116" w:rsidRDefault="00F13116" w:rsidP="00F13116">
      <w:pPr>
        <w:jc w:val="left"/>
        <w:rPr>
          <w:lang w:val="pt-BR"/>
        </w:rPr>
      </w:pPr>
    </w:p>
    <w:p w14:paraId="4AB87EA4" w14:textId="77777777" w:rsidR="00F13116" w:rsidRDefault="00F13116" w:rsidP="00F13116">
      <w:pPr>
        <w:jc w:val="left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674"/>
      </w:tblGrid>
      <w:tr w:rsidR="00F13116" w:rsidRPr="00AC4797" w14:paraId="2B122B4B" w14:textId="77777777" w:rsidTr="00FA111F">
        <w:tc>
          <w:tcPr>
            <w:tcW w:w="2972" w:type="dxa"/>
          </w:tcPr>
          <w:p w14:paraId="6EDEE5C2" w14:textId="07DFD0C6" w:rsidR="00F13116" w:rsidRPr="00FA4B01" w:rsidRDefault="00FA111F" w:rsidP="00FA111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lastRenderedPageBreak/>
              <w:t>Retrospectiva</w:t>
            </w:r>
            <w:proofErr w:type="spellEnd"/>
            <w:r w:rsidR="00FA4B01">
              <w:t xml:space="preserve"> da Sprint – XX</w:t>
            </w:r>
          </w:p>
        </w:tc>
        <w:tc>
          <w:tcPr>
            <w:tcW w:w="7674" w:type="dxa"/>
          </w:tcPr>
          <w:p w14:paraId="78212841" w14:textId="3AB2C583" w:rsidR="00F13116" w:rsidRPr="00FA4B01" w:rsidRDefault="00FA4B01" w:rsidP="00FA111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Numero</w:t>
            </w:r>
            <w:proofErr w:type="spellEnd"/>
            <w:r>
              <w:t xml:space="preserve"> da Sprint </w:t>
            </w:r>
          </w:p>
        </w:tc>
      </w:tr>
      <w:tr w:rsidR="00F13116" w:rsidRPr="00FA111F" w14:paraId="2A1662CC" w14:textId="77777777" w:rsidTr="00FA111F">
        <w:tc>
          <w:tcPr>
            <w:tcW w:w="2972" w:type="dxa"/>
          </w:tcPr>
          <w:p w14:paraId="7313A273" w14:textId="16A3C158" w:rsidR="00F13116" w:rsidRPr="00FA4B01" w:rsidRDefault="00FA4B01" w:rsidP="00FA111F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Data </w:t>
            </w:r>
          </w:p>
        </w:tc>
        <w:tc>
          <w:tcPr>
            <w:tcW w:w="7674" w:type="dxa"/>
          </w:tcPr>
          <w:p w14:paraId="534C1D8C" w14:textId="6C08B4B7" w:rsidR="00F13116" w:rsidRPr="00FA4B01" w:rsidRDefault="00FA4B01" w:rsidP="00FA111F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4B01">
              <w:rPr>
                <w:lang w:val="pt-BR"/>
              </w:rPr>
              <w:t xml:space="preserve">Data e hora da reunião </w:t>
            </w:r>
          </w:p>
        </w:tc>
      </w:tr>
      <w:tr w:rsidR="00F13116" w:rsidRPr="00FA111F" w14:paraId="209F35E3" w14:textId="77777777" w:rsidTr="00FA111F">
        <w:tc>
          <w:tcPr>
            <w:tcW w:w="2972" w:type="dxa"/>
          </w:tcPr>
          <w:p w14:paraId="37D8E4E8" w14:textId="6A073254" w:rsidR="00F13116" w:rsidRPr="00FA4B01" w:rsidRDefault="00FA4B01" w:rsidP="00FA111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Participantes</w:t>
            </w:r>
            <w:proofErr w:type="spellEnd"/>
            <w:r>
              <w:t xml:space="preserve"> </w:t>
            </w:r>
          </w:p>
        </w:tc>
        <w:tc>
          <w:tcPr>
            <w:tcW w:w="7674" w:type="dxa"/>
          </w:tcPr>
          <w:p w14:paraId="16D265FC" w14:textId="00E26658" w:rsidR="00F13116" w:rsidRPr="00FA4B01" w:rsidRDefault="00FA4B01" w:rsidP="00FA111F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4B01">
              <w:rPr>
                <w:lang w:val="pt-BR"/>
              </w:rPr>
              <w:t xml:space="preserve">Pessoas que participaram da </w:t>
            </w:r>
            <w:proofErr w:type="spellStart"/>
            <w:r w:rsidRPr="00FA4B01">
              <w:rPr>
                <w:lang w:val="pt-BR"/>
              </w:rPr>
              <w:t>reunião</w:t>
            </w:r>
            <w:proofErr w:type="spellEnd"/>
            <w:r w:rsidRPr="00FA4B01">
              <w:rPr>
                <w:lang w:val="pt-BR"/>
              </w:rPr>
              <w:t xml:space="preserve">. </w:t>
            </w:r>
          </w:p>
        </w:tc>
      </w:tr>
      <w:tr w:rsidR="00F13116" w:rsidRPr="00FA111F" w14:paraId="77A5A93A" w14:textId="77777777" w:rsidTr="00FA111F">
        <w:tc>
          <w:tcPr>
            <w:tcW w:w="2972" w:type="dxa"/>
          </w:tcPr>
          <w:p w14:paraId="16E307EE" w14:textId="30894EAA" w:rsidR="00F13116" w:rsidRPr="00FA111F" w:rsidRDefault="00FA111F" w:rsidP="00FA111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Não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Continua </w:t>
            </w:r>
          </w:p>
        </w:tc>
        <w:tc>
          <w:tcPr>
            <w:tcW w:w="7674" w:type="dxa"/>
          </w:tcPr>
          <w:p w14:paraId="1EB3ED5C" w14:textId="7DF675F9" w:rsidR="00F13116" w:rsidRPr="00FA111F" w:rsidRDefault="00FA111F" w:rsidP="00FA111F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111F">
              <w:rPr>
                <w:rFonts w:ascii="Helvetica" w:hAnsi="Helvetica"/>
                <w:sz w:val="22"/>
                <w:szCs w:val="22"/>
                <w:lang w:val="pt-BR"/>
              </w:rPr>
              <w:t xml:space="preserve">O que </w:t>
            </w:r>
            <w:proofErr w:type="spellStart"/>
            <w:r w:rsidRPr="00FA111F">
              <w:rPr>
                <w:rFonts w:ascii="Helvetica" w:hAnsi="Helvetica"/>
                <w:sz w:val="22"/>
                <w:szCs w:val="22"/>
                <w:lang w:val="pt-BR"/>
              </w:rPr>
              <w:t>não</w:t>
            </w:r>
            <w:proofErr w:type="spellEnd"/>
            <w:r w:rsidRPr="00FA111F">
              <w:rPr>
                <w:rFonts w:ascii="Helvetica" w:hAnsi="Helvetica"/>
                <w:sz w:val="22"/>
                <w:szCs w:val="22"/>
                <w:lang w:val="pt-BR"/>
              </w:rPr>
              <w:t xml:space="preserve"> devemos continuar na nossa Sprint e todos devem ficar atentos em </w:t>
            </w:r>
            <w:proofErr w:type="spellStart"/>
            <w:r w:rsidRPr="00FA111F">
              <w:rPr>
                <w:rFonts w:ascii="Helvetica" w:hAnsi="Helvetica"/>
                <w:sz w:val="22"/>
                <w:szCs w:val="22"/>
                <w:lang w:val="pt-BR"/>
              </w:rPr>
              <w:t>não</w:t>
            </w:r>
            <w:proofErr w:type="spellEnd"/>
            <w:r w:rsidRPr="00FA111F">
              <w:rPr>
                <w:rFonts w:ascii="Helvetica" w:hAnsi="Helvetica"/>
                <w:sz w:val="22"/>
                <w:szCs w:val="22"/>
                <w:lang w:val="pt-BR"/>
              </w:rPr>
              <w:t xml:space="preserve"> repetirmos estes itens durante</w:t>
            </w:r>
            <w:r w:rsidRPr="00FA111F">
              <w:rPr>
                <w:rFonts w:ascii="Helvetica" w:hAnsi="Helvetica"/>
                <w:sz w:val="22"/>
                <w:szCs w:val="22"/>
                <w:lang w:val="pt-BR"/>
              </w:rPr>
              <w:t xml:space="preserve"> o nosso dia a dia de trabalho.</w:t>
            </w:r>
          </w:p>
        </w:tc>
      </w:tr>
      <w:tr w:rsidR="00F13116" w:rsidRPr="00FA111F" w14:paraId="30FFAD68" w14:textId="77777777" w:rsidTr="00FA111F">
        <w:tc>
          <w:tcPr>
            <w:tcW w:w="2972" w:type="dxa"/>
          </w:tcPr>
          <w:p w14:paraId="295A08DD" w14:textId="084A2B19" w:rsidR="00F13116" w:rsidRPr="00FA4B01" w:rsidRDefault="00FA111F" w:rsidP="00FA111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Melhorar</w:t>
            </w:r>
            <w:proofErr w:type="spellEnd"/>
          </w:p>
        </w:tc>
        <w:tc>
          <w:tcPr>
            <w:tcW w:w="7674" w:type="dxa"/>
          </w:tcPr>
          <w:p w14:paraId="7E12C43F" w14:textId="7CB1FFE2" w:rsidR="00F13116" w:rsidRPr="00FA111F" w:rsidRDefault="00FA111F" w:rsidP="00FA111F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111F">
              <w:rPr>
                <w:rFonts w:ascii="Helvetica" w:hAnsi="Helvetica"/>
                <w:sz w:val="22"/>
                <w:szCs w:val="22"/>
                <w:lang w:val="pt-BR"/>
              </w:rPr>
              <w:t xml:space="preserve">O que nos fizemos que ficou bom, deve ser continuado nas </w:t>
            </w:r>
            <w:proofErr w:type="spellStart"/>
            <w:r w:rsidRPr="00FA111F">
              <w:rPr>
                <w:rFonts w:ascii="Helvetica" w:hAnsi="Helvetica"/>
                <w:sz w:val="22"/>
                <w:szCs w:val="22"/>
                <w:lang w:val="pt-BR"/>
              </w:rPr>
              <w:t>próximas</w:t>
            </w:r>
            <w:proofErr w:type="spellEnd"/>
            <w:r w:rsidRPr="00FA111F">
              <w:rPr>
                <w:rFonts w:ascii="Helvetica" w:hAnsi="Helvetica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00FA111F">
              <w:rPr>
                <w:rFonts w:ascii="Helvetica" w:hAnsi="Helvetica"/>
                <w:sz w:val="22"/>
                <w:szCs w:val="22"/>
                <w:lang w:val="pt-BR"/>
              </w:rPr>
              <w:t>Sprint’s</w:t>
            </w:r>
            <w:proofErr w:type="spellEnd"/>
            <w:r w:rsidRPr="00FA111F">
              <w:rPr>
                <w:rFonts w:ascii="Helvetica" w:hAnsi="Helvetica"/>
                <w:sz w:val="22"/>
                <w:szCs w:val="22"/>
                <w:lang w:val="pt-BR"/>
              </w:rPr>
              <w:t>, porem devem ser melhorados, para ficar cada vez melhor.</w:t>
            </w:r>
          </w:p>
        </w:tc>
      </w:tr>
      <w:tr w:rsidR="00F13116" w:rsidRPr="00FA111F" w14:paraId="74BE0756" w14:textId="77777777" w:rsidTr="00FA111F">
        <w:tc>
          <w:tcPr>
            <w:tcW w:w="2972" w:type="dxa"/>
          </w:tcPr>
          <w:p w14:paraId="5BAC46D2" w14:textId="0345C283" w:rsidR="00F13116" w:rsidRPr="00FA4B01" w:rsidRDefault="00FA111F" w:rsidP="00FA111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Continuar</w:t>
            </w:r>
            <w:proofErr w:type="spellEnd"/>
          </w:p>
        </w:tc>
        <w:tc>
          <w:tcPr>
            <w:tcW w:w="7674" w:type="dxa"/>
          </w:tcPr>
          <w:p w14:paraId="7B25D089" w14:textId="42BF6B1E" w:rsidR="00F13116" w:rsidRPr="00FA111F" w:rsidRDefault="00FA111F" w:rsidP="00FA111F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111F">
              <w:rPr>
                <w:rFonts w:ascii="Helvetica" w:hAnsi="Helvetica"/>
                <w:sz w:val="22"/>
                <w:szCs w:val="22"/>
                <w:lang w:val="pt-BR"/>
              </w:rPr>
              <w:t>O que estamos fazendo está bom e devemos continuar executando.</w:t>
            </w:r>
          </w:p>
        </w:tc>
      </w:tr>
    </w:tbl>
    <w:p w14:paraId="1F974D8B" w14:textId="7B34B928" w:rsidR="0066602E" w:rsidRPr="00F13116" w:rsidRDefault="0066602E" w:rsidP="00AF70A8">
      <w:pPr>
        <w:jc w:val="both"/>
        <w:rPr>
          <w:lang w:val="pt-BR"/>
        </w:rPr>
      </w:pPr>
    </w:p>
    <w:sectPr w:rsidR="0066602E" w:rsidRPr="00F13116" w:rsidSect="004670DD">
      <w:headerReference w:type="default" r:id="rId7"/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94E5C" w14:textId="77777777" w:rsidR="000E0E05" w:rsidRDefault="000E0E05" w:rsidP="008B2920">
      <w:pPr>
        <w:spacing w:after="0" w:line="240" w:lineRule="auto"/>
      </w:pPr>
      <w:r>
        <w:separator/>
      </w:r>
    </w:p>
  </w:endnote>
  <w:endnote w:type="continuationSeparator" w:id="0">
    <w:p w14:paraId="1DE00034" w14:textId="77777777" w:rsidR="000E0E05" w:rsidRDefault="000E0E05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0BF37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3F2CD" w14:textId="77777777" w:rsidR="000E0E05" w:rsidRDefault="000E0E05" w:rsidP="008B2920">
      <w:pPr>
        <w:spacing w:after="0" w:line="240" w:lineRule="auto"/>
      </w:pPr>
      <w:r>
        <w:separator/>
      </w:r>
    </w:p>
  </w:footnote>
  <w:footnote w:type="continuationSeparator" w:id="0">
    <w:p w14:paraId="4E4A403D" w14:textId="77777777" w:rsidR="000E0E05" w:rsidRDefault="000E0E05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</w:tblPr>
    <w:tblGrid>
      <w:gridCol w:w="10646"/>
    </w:tblGrid>
    <w:tr w:rsidR="0066602E" w14:paraId="0D3CD6BE" w14:textId="77777777" w:rsidTr="001D3927">
      <w:sdt>
        <w:sdtPr>
          <w:rPr>
            <w:sz w:val="40"/>
            <w:szCs w:val="40"/>
          </w:rPr>
          <w:alias w:val="Your Name:"/>
          <w:tag w:val="Your Name:"/>
          <w:id w:val="-183236252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5A97D114" w14:textId="07119032" w:rsidR="0066602E" w:rsidRDefault="00FA111F" w:rsidP="0066602E">
              <w:pPr>
                <w:pStyle w:val="Heading1"/>
              </w:pPr>
              <w:r>
                <w:rPr>
                  <w:sz w:val="40"/>
                  <w:szCs w:val="40"/>
                </w:rPr>
                <w:t>Retrospectiva da Sprint - XX</w:t>
              </w:r>
            </w:p>
          </w:tc>
        </w:sdtContent>
      </w:sdt>
    </w:tr>
  </w:tbl>
  <w:p w14:paraId="7206EEC4" w14:textId="77777777" w:rsidR="0066602E" w:rsidRDefault="00666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46"/>
    </w:tblGrid>
    <w:tr w:rsidR="00A85B6F" w:rsidRPr="00BB2328" w14:paraId="07100332" w14:textId="77777777" w:rsidTr="00BB2328">
      <w:trPr>
        <w:trHeight w:val="20"/>
      </w:trPr>
      <w:sdt>
        <w:sdtPr>
          <w:rPr>
            <w:sz w:val="40"/>
            <w:szCs w:val="40"/>
          </w:r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</w:tcBorders>
            </w:tcPr>
            <w:p w14:paraId="78699F45" w14:textId="65742E3F" w:rsidR="00A85B6F" w:rsidRPr="00BB2328" w:rsidRDefault="00FA111F" w:rsidP="00A85B6F">
              <w:pPr>
                <w:pStyle w:val="Heading1"/>
                <w:rPr>
                  <w:sz w:val="40"/>
                  <w:szCs w:val="40"/>
                </w:rPr>
              </w:pPr>
              <w:r>
                <w:rPr>
                  <w:sz w:val="40"/>
                  <w:szCs w:val="40"/>
                </w:rPr>
                <w:t>Retrospectiva</w:t>
              </w:r>
              <w:r w:rsidR="00AC4797">
                <w:rPr>
                  <w:sz w:val="40"/>
                  <w:szCs w:val="40"/>
                </w:rPr>
                <w:t xml:space="preserve"> da Sprint - XX</w:t>
              </w:r>
            </w:p>
          </w:tc>
        </w:sdtContent>
      </w:sdt>
    </w:tr>
    <w:tr w:rsidR="00142F58" w14:paraId="0AA4979A" w14:textId="77777777" w:rsidTr="0092166C">
      <w:trPr>
        <w:trHeight w:hRule="exact" w:val="72"/>
      </w:trPr>
      <w:tc>
        <w:tcPr>
          <w:tcW w:w="9340" w:type="dxa"/>
          <w:tcBorders>
            <w:top w:val="single" w:sz="4" w:space="0" w:color="000000" w:themeColor="text1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C5742A6" w14:textId="77777777" w:rsidR="00142F58" w:rsidRDefault="00142F58" w:rsidP="00142F58"/>
      </w:tc>
    </w:tr>
  </w:tbl>
  <w:p w14:paraId="67589262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C"/>
    <w:rsid w:val="000243D1"/>
    <w:rsid w:val="00057F04"/>
    <w:rsid w:val="000A378C"/>
    <w:rsid w:val="000E0E05"/>
    <w:rsid w:val="0010042F"/>
    <w:rsid w:val="00135C2C"/>
    <w:rsid w:val="00142F58"/>
    <w:rsid w:val="00153ED4"/>
    <w:rsid w:val="00184664"/>
    <w:rsid w:val="001C7765"/>
    <w:rsid w:val="001F60D3"/>
    <w:rsid w:val="0020741F"/>
    <w:rsid w:val="002320D5"/>
    <w:rsid w:val="0027115C"/>
    <w:rsid w:val="00293B83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04403"/>
    <w:rsid w:val="00510920"/>
    <w:rsid w:val="00517626"/>
    <w:rsid w:val="005B0E81"/>
    <w:rsid w:val="00630D36"/>
    <w:rsid w:val="0066602E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166C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4797"/>
    <w:rsid w:val="00AC5D83"/>
    <w:rsid w:val="00AF70A8"/>
    <w:rsid w:val="00B15938"/>
    <w:rsid w:val="00B45FB9"/>
    <w:rsid w:val="00B67DB0"/>
    <w:rsid w:val="00BA68C1"/>
    <w:rsid w:val="00BB2328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928A3"/>
    <w:rsid w:val="00F13116"/>
    <w:rsid w:val="00F67FBA"/>
    <w:rsid w:val="00F879CE"/>
    <w:rsid w:val="00FA111F"/>
    <w:rsid w:val="00FA4B01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1653E8"/>
  <w15:chartTrackingRefBased/>
  <w15:docId w15:val="{6FB08E64-B1E2-6F44-B6CC-8AB28EC2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Revision">
    <w:name w:val="Revision"/>
    <w:hidden/>
    <w:uiPriority w:val="99"/>
    <w:semiHidden/>
    <w:rsid w:val="0066602E"/>
    <w:pPr>
      <w:spacing w:after="0" w:line="240" w:lineRule="auto"/>
      <w:jc w:val="left"/>
    </w:pPr>
  </w:style>
  <w:style w:type="paragraph" w:styleId="NormalWeb">
    <w:name w:val="Normal (Web)"/>
    <w:basedOn w:val="Normal"/>
    <w:uiPriority w:val="99"/>
    <w:unhideWhenUsed/>
    <w:rsid w:val="00F131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0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2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9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9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6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dah/Library/Containers/com.microsoft.Word/Data/Library/Application%20Support/Microsoft/Office/16.0/DTS/en-US%7bC387039E-4F02-584F-B723-C41FFD6BB3B8%7d/%7b8CAE604E-EAAB-CE4E-9D1D-ECF575E8D6E6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F852C3-CAF8-BB41-9BFE-A0E6406B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37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Retrospectiva da Sprint - XX</dc:creator>
  <cp:keywords/>
  <dc:description/>
  <cp:lastModifiedBy>Judah Holanda Correia Lima</cp:lastModifiedBy>
  <cp:revision>6</cp:revision>
  <cp:lastPrinted>2016-06-29T01:32:00Z</cp:lastPrinted>
  <dcterms:created xsi:type="dcterms:W3CDTF">2018-08-13T20:43:00Z</dcterms:created>
  <dcterms:modified xsi:type="dcterms:W3CDTF">2018-08-14T12:01:00Z</dcterms:modified>
</cp:coreProperties>
</file>