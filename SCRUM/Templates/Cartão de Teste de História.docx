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D05F3" w14:textId="77777777" w:rsidR="0066602E" w:rsidRDefault="0066602E" w:rsidP="00BB2328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7"/>
      </w:tblGrid>
      <w:tr w:rsidR="00A34B2E" w:rsidRPr="006B16C1" w14:paraId="19E41224" w14:textId="77777777" w:rsidTr="00A34B2E">
        <w:trPr>
          <w:trHeight w:val="2277"/>
        </w:trPr>
        <w:tc>
          <w:tcPr>
            <w:tcW w:w="10627" w:type="dxa"/>
          </w:tcPr>
          <w:p w14:paraId="234A302B" w14:textId="5B263C50" w:rsidR="00A34B2E" w:rsidRPr="00A34B2E" w:rsidRDefault="00A34B2E" w:rsidP="0066602E">
            <w:pPr>
              <w:pStyle w:val="Heading2"/>
              <w:outlineLvl w:val="1"/>
              <w:rPr>
                <w:lang w:val="pt-BR"/>
              </w:rPr>
            </w:pPr>
            <w:r w:rsidRPr="00A34B2E">
              <w:rPr>
                <w:lang w:val="pt-BR"/>
              </w:rPr>
              <w:t>ID</w:t>
            </w:r>
            <w:bookmarkStart w:id="0" w:name="_GoBack"/>
            <w:bookmarkEnd w:id="0"/>
          </w:p>
          <w:p w14:paraId="7026A2E2" w14:textId="77777777" w:rsidR="00A34B2E" w:rsidRPr="0066602E" w:rsidRDefault="00A34B2E" w:rsidP="0066602E">
            <w:pPr>
              <w:pStyle w:val="NoSpacing"/>
              <w:rPr>
                <w:lang w:val="pt-BR"/>
              </w:rPr>
            </w:pPr>
            <w:r w:rsidRPr="0092166C">
              <w:rPr>
                <w:lang w:val="pt-BR"/>
              </w:rPr>
              <w:t>Como um [</w:t>
            </w:r>
            <w:proofErr w:type="spellStart"/>
            <w:r w:rsidRPr="0092166C">
              <w:rPr>
                <w:lang w:val="pt-BR"/>
              </w:rPr>
              <w:t>usuário</w:t>
            </w:r>
            <w:proofErr w:type="spellEnd"/>
            <w:r w:rsidRPr="0092166C">
              <w:rPr>
                <w:lang w:val="pt-BR"/>
              </w:rPr>
              <w:t xml:space="preserve"> papel], quero [meta], para que eu possa [motivo].</w:t>
            </w:r>
          </w:p>
        </w:tc>
      </w:tr>
      <w:tr w:rsidR="00A34B2E" w:rsidRPr="0066602E" w14:paraId="5EE4B2D8" w14:textId="77777777" w:rsidTr="00A34B2E">
        <w:trPr>
          <w:trHeight w:val="9400"/>
        </w:trPr>
        <w:tc>
          <w:tcPr>
            <w:tcW w:w="10627" w:type="dxa"/>
          </w:tcPr>
          <w:p w14:paraId="0DF17185" w14:textId="77777777" w:rsidR="00A34B2E" w:rsidRDefault="00A34B2E" w:rsidP="00A34B2E">
            <w:pPr>
              <w:pStyle w:val="Heading2"/>
              <w:outlineLvl w:val="1"/>
            </w:pPr>
            <w:r>
              <w:t>Testes</w:t>
            </w:r>
          </w:p>
          <w:p w14:paraId="5D98B6C8" w14:textId="01F0CCE7" w:rsidR="00A34B2E" w:rsidRPr="00A34B2E" w:rsidRDefault="00A34B2E" w:rsidP="00A34B2E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pt-BR"/>
              </w:rPr>
            </w:pPr>
          </w:p>
        </w:tc>
      </w:tr>
    </w:tbl>
    <w:p w14:paraId="06ADEF20" w14:textId="77777777" w:rsidR="0066602E" w:rsidRPr="0066602E" w:rsidRDefault="0066602E" w:rsidP="00BB2328">
      <w:pPr>
        <w:pStyle w:val="NoSpacing"/>
        <w:jc w:val="both"/>
        <w:rPr>
          <w:lang w:val="pt-BR"/>
        </w:rPr>
      </w:pPr>
    </w:p>
    <w:sectPr w:rsidR="0066602E" w:rsidRPr="0066602E" w:rsidSect="004670DD">
      <w:headerReference w:type="default" r:id="rId8"/>
      <w:footerReference w:type="default" r:id="rId9"/>
      <w:headerReference w:type="first" r:id="rId10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E9A40" w14:textId="77777777" w:rsidR="00FA4717" w:rsidRDefault="00FA4717" w:rsidP="008B2920">
      <w:pPr>
        <w:spacing w:after="0" w:line="240" w:lineRule="auto"/>
      </w:pPr>
      <w:r>
        <w:separator/>
      </w:r>
    </w:p>
  </w:endnote>
  <w:endnote w:type="continuationSeparator" w:id="0">
    <w:p w14:paraId="7A634A9A" w14:textId="77777777" w:rsidR="00FA4717" w:rsidRDefault="00FA4717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B87DB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51878" w14:textId="77777777" w:rsidR="00FA4717" w:rsidRDefault="00FA4717" w:rsidP="008B2920">
      <w:pPr>
        <w:spacing w:after="0" w:line="240" w:lineRule="auto"/>
      </w:pPr>
      <w:r>
        <w:separator/>
      </w:r>
    </w:p>
  </w:footnote>
  <w:footnote w:type="continuationSeparator" w:id="0">
    <w:p w14:paraId="42FEA69E" w14:textId="77777777" w:rsidR="00FA4717" w:rsidRDefault="00FA4717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</w:tblPr>
    <w:tblGrid>
      <w:gridCol w:w="10646"/>
    </w:tblGrid>
    <w:tr w:rsidR="0066602E" w14:paraId="7764DB2D" w14:textId="77777777" w:rsidTr="001D3927">
      <w:sdt>
        <w:sdtPr>
          <w:rPr>
            <w:sz w:val="40"/>
            <w:szCs w:val="40"/>
          </w:rPr>
          <w:alias w:val="Your Name:"/>
          <w:tag w:val="Your Name:"/>
          <w:id w:val="-183236252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134273E5" w14:textId="77777777" w:rsidR="0066602E" w:rsidRDefault="0066602E" w:rsidP="0066602E">
              <w:pPr>
                <w:pStyle w:val="Heading1"/>
              </w:pPr>
              <w:r w:rsidRPr="0066602E">
                <w:rPr>
                  <w:sz w:val="40"/>
                  <w:szCs w:val="40"/>
                </w:rPr>
                <w:t>NOME da HistóRIA</w:t>
              </w:r>
            </w:p>
          </w:tc>
        </w:sdtContent>
      </w:sdt>
    </w:tr>
  </w:tbl>
  <w:p w14:paraId="73393605" w14:textId="77777777" w:rsidR="0066602E" w:rsidRDefault="00666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46"/>
    </w:tblGrid>
    <w:tr w:rsidR="00A85B6F" w:rsidRPr="00BB2328" w14:paraId="4BFAAD40" w14:textId="77777777" w:rsidTr="00BB2328">
      <w:trPr>
        <w:trHeight w:val="20"/>
      </w:trPr>
      <w:sdt>
        <w:sdtPr>
          <w:rPr>
            <w:sz w:val="40"/>
            <w:szCs w:val="40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40BDC9FC" w14:textId="77777777" w:rsidR="00A85B6F" w:rsidRPr="00BB2328" w:rsidRDefault="0092166C" w:rsidP="00A85B6F">
              <w:pPr>
                <w:pStyle w:val="Heading1"/>
                <w:rPr>
                  <w:sz w:val="40"/>
                  <w:szCs w:val="40"/>
                </w:rPr>
              </w:pPr>
              <w:r w:rsidRPr="00BB2328">
                <w:rPr>
                  <w:sz w:val="40"/>
                  <w:szCs w:val="40"/>
                </w:rPr>
                <w:t>NOME da HistóRIA</w:t>
              </w:r>
            </w:p>
          </w:tc>
        </w:sdtContent>
      </w:sdt>
    </w:tr>
    <w:tr w:rsidR="00142F58" w14:paraId="14401DC1" w14:textId="77777777" w:rsidTr="0092166C">
      <w:trPr>
        <w:trHeight w:hRule="exact" w:val="72"/>
      </w:trPr>
      <w:tc>
        <w:tcPr>
          <w:tcW w:w="9340" w:type="dxa"/>
          <w:tcBorders>
            <w:top w:val="single" w:sz="4" w:space="0" w:color="000000" w:themeColor="text1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AD54EE2" w14:textId="77777777" w:rsidR="00142F58" w:rsidRDefault="00142F58" w:rsidP="00142F58"/>
      </w:tc>
    </w:tr>
  </w:tbl>
  <w:p w14:paraId="7AC22D15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EA2"/>
    <w:multiLevelType w:val="hybridMultilevel"/>
    <w:tmpl w:val="B0E2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C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6602E"/>
    <w:rsid w:val="006A3CE7"/>
    <w:rsid w:val="006B16C1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166C"/>
    <w:rsid w:val="009244EC"/>
    <w:rsid w:val="009814C0"/>
    <w:rsid w:val="00984A27"/>
    <w:rsid w:val="00A213B1"/>
    <w:rsid w:val="00A34B2E"/>
    <w:rsid w:val="00A85B6F"/>
    <w:rsid w:val="00A915C8"/>
    <w:rsid w:val="00AA3476"/>
    <w:rsid w:val="00AA6B7B"/>
    <w:rsid w:val="00AB540C"/>
    <w:rsid w:val="00AC5D83"/>
    <w:rsid w:val="00B15938"/>
    <w:rsid w:val="00B45FB9"/>
    <w:rsid w:val="00B67DB0"/>
    <w:rsid w:val="00BA68C1"/>
    <w:rsid w:val="00BB2328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F131E4"/>
    <w:rsid w:val="00F67FBA"/>
    <w:rsid w:val="00F879CE"/>
    <w:rsid w:val="00FA4717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CB80E5"/>
  <w15:chartTrackingRefBased/>
  <w15:docId w15:val="{6FB08E64-B1E2-6F44-B6CC-8AB28EC2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Revision">
    <w:name w:val="Revision"/>
    <w:hidden/>
    <w:uiPriority w:val="99"/>
    <w:semiHidden/>
    <w:rsid w:val="0066602E"/>
    <w:pPr>
      <w:spacing w:after="0" w:line="240" w:lineRule="auto"/>
      <w:jc w:val="left"/>
    </w:pPr>
  </w:style>
  <w:style w:type="paragraph" w:styleId="ListParagraph">
    <w:name w:val="List Paragraph"/>
    <w:basedOn w:val="Normal"/>
    <w:uiPriority w:val="34"/>
    <w:unhideWhenUsed/>
    <w:qFormat/>
    <w:rsid w:val="00A3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dah/Library/Containers/com.microsoft.Word/Data/Library/Application%20Support/Microsoft/Office/16.0/DTS/en-US%7bC387039E-4F02-584F-B723-C41FFD6BB3B8%7d/%7b8CAE604E-EAAB-CE4E-9D1D-ECF575E8D6E6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8AB84C-B89E-4C44-8493-20C5FD10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21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 da HistóRIA</dc:creator>
  <cp:keywords/>
  <dc:description/>
  <cp:lastModifiedBy>Judah Holanda Correia Lima</cp:lastModifiedBy>
  <cp:revision>4</cp:revision>
  <cp:lastPrinted>2016-06-29T01:32:00Z</cp:lastPrinted>
  <dcterms:created xsi:type="dcterms:W3CDTF">2018-08-13T20:43:00Z</dcterms:created>
  <dcterms:modified xsi:type="dcterms:W3CDTF">2018-08-13T23:00:00Z</dcterms:modified>
</cp:coreProperties>
</file>