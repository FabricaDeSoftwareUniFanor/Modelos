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4D730" w14:textId="31741C73" w:rsidR="00AC4797" w:rsidRDefault="00AC4797" w:rsidP="00AC4797">
      <w:pPr>
        <w:jc w:val="left"/>
        <w:rPr>
          <w:lang w:val="pt-BR"/>
        </w:rPr>
      </w:pPr>
      <w:r w:rsidRPr="00AC4797">
        <w:rPr>
          <w:lang w:val="pt-BR"/>
        </w:rPr>
        <w:t>Data: __/__/____ – __:__ / __:__</w:t>
      </w:r>
      <w:r w:rsidRPr="00AC4797">
        <w:rPr>
          <w:lang w:val="pt-BR"/>
        </w:rPr>
        <w:br/>
        <w:t>Participantes: ________, ________, ________, ________, ________,</w:t>
      </w:r>
      <w:r w:rsidRPr="00AC4797">
        <w:rPr>
          <w:lang w:val="pt-BR"/>
        </w:rPr>
        <w:br/>
      </w:r>
      <w:r w:rsidR="00D91DE1">
        <w:rPr>
          <w:lang w:val="pt-BR"/>
        </w:rPr>
        <w:t>Entregas</w:t>
      </w:r>
      <w:r w:rsidRPr="00AC4797">
        <w:rPr>
          <w:lang w:val="pt-BR"/>
        </w:rPr>
        <w:t xml:space="preserve"> </w:t>
      </w:r>
      <w:r>
        <w:rPr>
          <w:lang w:val="pt-BR"/>
        </w:rPr>
        <w:br/>
      </w:r>
    </w:p>
    <w:p w14:paraId="03AF2480" w14:textId="4E744822" w:rsidR="00AC4797" w:rsidRDefault="00AC4797" w:rsidP="00AC4797">
      <w:pPr>
        <w:jc w:val="left"/>
        <w:rPr>
          <w:lang w:val="pt-BR"/>
        </w:rPr>
      </w:pPr>
    </w:p>
    <w:p w14:paraId="5E0030D1" w14:textId="15DCDD9A" w:rsidR="00D91DE1" w:rsidRDefault="00D91DE1" w:rsidP="00AC4797">
      <w:pPr>
        <w:jc w:val="left"/>
        <w:rPr>
          <w:lang w:val="pt-BR"/>
        </w:rPr>
      </w:pPr>
    </w:p>
    <w:p w14:paraId="552E075B" w14:textId="31409531" w:rsidR="00D91DE1" w:rsidRDefault="00D91DE1" w:rsidP="00AC4797">
      <w:pPr>
        <w:jc w:val="left"/>
        <w:rPr>
          <w:lang w:val="pt-BR"/>
        </w:rPr>
      </w:pPr>
    </w:p>
    <w:p w14:paraId="15A8453B" w14:textId="7374A665" w:rsidR="00D91DE1" w:rsidRDefault="00D91DE1" w:rsidP="00AC4797">
      <w:pPr>
        <w:jc w:val="left"/>
        <w:rPr>
          <w:lang w:val="pt-BR"/>
        </w:rPr>
      </w:pPr>
    </w:p>
    <w:p w14:paraId="5D207936" w14:textId="77777777" w:rsidR="00D91DE1" w:rsidRDefault="00D91DE1" w:rsidP="00AC4797">
      <w:pPr>
        <w:jc w:val="left"/>
        <w:rPr>
          <w:lang w:val="pt-BR"/>
        </w:rPr>
      </w:pPr>
      <w:bookmarkStart w:id="0" w:name="_GoBack"/>
      <w:bookmarkEnd w:id="0"/>
    </w:p>
    <w:p w14:paraId="766B20E6" w14:textId="77777777" w:rsidR="00D91DE1" w:rsidRDefault="00D91DE1" w:rsidP="00AC4797">
      <w:pPr>
        <w:jc w:val="left"/>
        <w:rPr>
          <w:lang w:val="pt-BR"/>
        </w:rPr>
      </w:pPr>
    </w:p>
    <w:p w14:paraId="4DDF3554" w14:textId="77777777" w:rsidR="00D91DE1" w:rsidRDefault="00D91DE1" w:rsidP="00AC4797">
      <w:pPr>
        <w:jc w:val="left"/>
        <w:rPr>
          <w:lang w:val="pt-BR"/>
        </w:rPr>
      </w:pPr>
    </w:p>
    <w:p w14:paraId="49074A18" w14:textId="29DCC777" w:rsidR="00FA4B01" w:rsidRDefault="00D91DE1" w:rsidP="00FA4B01">
      <w:pPr>
        <w:jc w:val="left"/>
        <w:rPr>
          <w:lang w:val="pt-BR"/>
        </w:rPr>
      </w:pPr>
      <w:r>
        <w:rPr>
          <w:lang w:val="pt-BR"/>
        </w:rPr>
        <w:t>Não Aceito ou Observações</w:t>
      </w:r>
    </w:p>
    <w:p w14:paraId="31858A87" w14:textId="5B1C91E3" w:rsidR="00F13116" w:rsidRDefault="00F13116" w:rsidP="00F13116">
      <w:pPr>
        <w:jc w:val="left"/>
        <w:rPr>
          <w:lang w:val="pt-BR"/>
        </w:rPr>
      </w:pPr>
    </w:p>
    <w:p w14:paraId="721588E7" w14:textId="3F320526" w:rsidR="00AC4797" w:rsidRDefault="00AC4797" w:rsidP="00F13116">
      <w:pPr>
        <w:jc w:val="left"/>
        <w:rPr>
          <w:lang w:val="pt-BR"/>
        </w:rPr>
      </w:pPr>
    </w:p>
    <w:p w14:paraId="7CFC46C3" w14:textId="75339D60" w:rsidR="00AC4797" w:rsidRDefault="00AC4797" w:rsidP="00F13116">
      <w:pPr>
        <w:jc w:val="left"/>
        <w:rPr>
          <w:lang w:val="pt-BR"/>
        </w:rPr>
      </w:pPr>
    </w:p>
    <w:p w14:paraId="58295380" w14:textId="4475376E" w:rsidR="00AC4797" w:rsidRDefault="00AC4797" w:rsidP="00F13116">
      <w:pPr>
        <w:jc w:val="left"/>
        <w:rPr>
          <w:lang w:val="pt-BR"/>
        </w:rPr>
      </w:pPr>
    </w:p>
    <w:p w14:paraId="5FDC604F" w14:textId="24679F60" w:rsidR="00AC4797" w:rsidRDefault="00AC4797" w:rsidP="00F13116">
      <w:pPr>
        <w:jc w:val="left"/>
        <w:rPr>
          <w:lang w:val="pt-BR"/>
        </w:rPr>
      </w:pPr>
    </w:p>
    <w:p w14:paraId="3659F633" w14:textId="77777777" w:rsidR="00AC4797" w:rsidRDefault="00AC4797" w:rsidP="00F13116">
      <w:pPr>
        <w:jc w:val="left"/>
        <w:rPr>
          <w:lang w:val="pt-BR"/>
        </w:rPr>
      </w:pPr>
    </w:p>
    <w:p w14:paraId="4DA430BF" w14:textId="2EEEFAE9" w:rsidR="00F13116" w:rsidRDefault="00F13116" w:rsidP="00F13116">
      <w:pPr>
        <w:jc w:val="left"/>
        <w:rPr>
          <w:lang w:val="pt-BR"/>
        </w:rPr>
      </w:pPr>
    </w:p>
    <w:p w14:paraId="211C8939" w14:textId="06DA052E" w:rsidR="00F13116" w:rsidRDefault="00F13116" w:rsidP="00F13116">
      <w:pPr>
        <w:jc w:val="left"/>
        <w:rPr>
          <w:lang w:val="pt-BR"/>
        </w:rPr>
      </w:pPr>
    </w:p>
    <w:p w14:paraId="75055F4B" w14:textId="6A25B92E" w:rsidR="00D91DE1" w:rsidRDefault="00D91DE1" w:rsidP="00F13116">
      <w:pPr>
        <w:jc w:val="left"/>
        <w:rPr>
          <w:lang w:val="pt-BR"/>
        </w:rPr>
      </w:pPr>
    </w:p>
    <w:p w14:paraId="443DFA25" w14:textId="18B22E84" w:rsidR="00D91DE1" w:rsidRDefault="00D91DE1" w:rsidP="00F13116">
      <w:pPr>
        <w:jc w:val="left"/>
        <w:rPr>
          <w:lang w:val="pt-BR"/>
        </w:rPr>
      </w:pPr>
    </w:p>
    <w:p w14:paraId="06AF45F7" w14:textId="0D1BB733" w:rsidR="00D91DE1" w:rsidRDefault="00D91DE1" w:rsidP="00F13116">
      <w:pPr>
        <w:jc w:val="left"/>
        <w:rPr>
          <w:lang w:val="pt-BR"/>
        </w:rPr>
      </w:pPr>
    </w:p>
    <w:p w14:paraId="7B4FE848" w14:textId="438EFA4F" w:rsidR="00D91DE1" w:rsidRDefault="00D91DE1" w:rsidP="00F13116">
      <w:pPr>
        <w:jc w:val="left"/>
        <w:rPr>
          <w:lang w:val="pt-BR"/>
        </w:rPr>
      </w:pPr>
    </w:p>
    <w:p w14:paraId="5F256EC1" w14:textId="3A16DBF3" w:rsidR="00D91DE1" w:rsidRDefault="00D91DE1" w:rsidP="00F13116">
      <w:pPr>
        <w:jc w:val="left"/>
        <w:rPr>
          <w:lang w:val="pt-BR"/>
        </w:rPr>
      </w:pPr>
    </w:p>
    <w:p w14:paraId="1A00BA18" w14:textId="28EFE2C4" w:rsidR="00D91DE1" w:rsidRDefault="00D91DE1" w:rsidP="00F13116">
      <w:pPr>
        <w:jc w:val="left"/>
        <w:rPr>
          <w:lang w:val="pt-BR"/>
        </w:rPr>
      </w:pPr>
    </w:p>
    <w:p w14:paraId="15DB4DF3" w14:textId="194A2777" w:rsidR="00D91DE1" w:rsidRDefault="00D91DE1" w:rsidP="00F13116">
      <w:pPr>
        <w:jc w:val="left"/>
        <w:rPr>
          <w:lang w:val="pt-BR"/>
        </w:rPr>
      </w:pPr>
    </w:p>
    <w:p w14:paraId="4CD8BEF2" w14:textId="32222507" w:rsidR="00D91DE1" w:rsidRDefault="00D91DE1" w:rsidP="00F13116">
      <w:pPr>
        <w:jc w:val="left"/>
        <w:rPr>
          <w:lang w:val="pt-BR"/>
        </w:rPr>
      </w:pPr>
    </w:p>
    <w:p w14:paraId="62F35296" w14:textId="2BB4248D" w:rsidR="00D91DE1" w:rsidRDefault="00D91DE1" w:rsidP="00F13116">
      <w:pPr>
        <w:jc w:val="left"/>
        <w:rPr>
          <w:lang w:val="pt-BR"/>
        </w:rPr>
      </w:pPr>
    </w:p>
    <w:p w14:paraId="38EB09D1" w14:textId="2BE4738A" w:rsidR="00D91DE1" w:rsidRDefault="00D91DE1" w:rsidP="00F13116">
      <w:pPr>
        <w:jc w:val="left"/>
        <w:rPr>
          <w:lang w:val="pt-BR"/>
        </w:rPr>
      </w:pPr>
    </w:p>
    <w:p w14:paraId="76313C16" w14:textId="59DB18B8" w:rsidR="00D91DE1" w:rsidRDefault="00D91DE1" w:rsidP="00F13116">
      <w:pPr>
        <w:jc w:val="left"/>
        <w:rPr>
          <w:lang w:val="pt-BR"/>
        </w:rPr>
      </w:pPr>
    </w:p>
    <w:p w14:paraId="45502715" w14:textId="2EF81B1C" w:rsidR="00D91DE1" w:rsidRDefault="00D91DE1" w:rsidP="00F13116">
      <w:pPr>
        <w:jc w:val="left"/>
        <w:rPr>
          <w:lang w:val="pt-BR"/>
        </w:rPr>
      </w:pPr>
    </w:p>
    <w:p w14:paraId="7F34C9C6" w14:textId="272DB182" w:rsidR="00D91DE1" w:rsidRDefault="00D91DE1" w:rsidP="00F13116">
      <w:pPr>
        <w:jc w:val="left"/>
        <w:rPr>
          <w:lang w:val="pt-BR"/>
        </w:rPr>
      </w:pPr>
    </w:p>
    <w:p w14:paraId="1EFF9661" w14:textId="4E38CC06" w:rsidR="00D91DE1" w:rsidRDefault="00D91DE1" w:rsidP="00F13116">
      <w:pPr>
        <w:jc w:val="left"/>
        <w:rPr>
          <w:lang w:val="pt-BR"/>
        </w:rPr>
      </w:pPr>
    </w:p>
    <w:p w14:paraId="73F7D246" w14:textId="054ACE4E" w:rsidR="00D91DE1" w:rsidRDefault="00D91DE1" w:rsidP="00F13116">
      <w:pPr>
        <w:jc w:val="left"/>
        <w:rPr>
          <w:lang w:val="pt-BR"/>
        </w:rPr>
      </w:pPr>
    </w:p>
    <w:p w14:paraId="21D93804" w14:textId="2546B557" w:rsidR="00D91DE1" w:rsidRDefault="00D91DE1" w:rsidP="00F13116">
      <w:pPr>
        <w:jc w:val="left"/>
        <w:rPr>
          <w:lang w:val="pt-BR"/>
        </w:rPr>
      </w:pPr>
    </w:p>
    <w:p w14:paraId="24A793D0" w14:textId="77777777" w:rsidR="00D91DE1" w:rsidRDefault="00D91DE1" w:rsidP="00F13116">
      <w:pPr>
        <w:jc w:val="left"/>
        <w:rPr>
          <w:lang w:val="pt-BR"/>
        </w:rPr>
      </w:pPr>
    </w:p>
    <w:p w14:paraId="3ADB0FAA" w14:textId="3923C136" w:rsidR="00F13116" w:rsidRDefault="00F13116" w:rsidP="00F13116">
      <w:pPr>
        <w:jc w:val="left"/>
        <w:rPr>
          <w:lang w:val="pt-BR"/>
        </w:rPr>
      </w:pPr>
    </w:p>
    <w:p w14:paraId="4AB87EA4" w14:textId="77777777" w:rsidR="00F13116" w:rsidRDefault="00F13116" w:rsidP="00F13116">
      <w:pPr>
        <w:jc w:val="left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666"/>
      </w:tblGrid>
      <w:tr w:rsidR="00F13116" w:rsidRPr="00AC4797" w14:paraId="2B122B4B" w14:textId="77777777" w:rsidTr="00FA4B01">
        <w:tc>
          <w:tcPr>
            <w:tcW w:w="1980" w:type="dxa"/>
          </w:tcPr>
          <w:p w14:paraId="6EDEE5C2" w14:textId="7AD7E3D3" w:rsidR="00F13116" w:rsidRPr="00FA4B01" w:rsidRDefault="00D91DE1" w:rsidP="00FA4B01">
            <w:pPr>
              <w:rPr>
                <w:rFonts w:ascii="Times New Roman" w:hAnsi="Times New Roman"/>
                <w:sz w:val="24"/>
                <w:szCs w:val="24"/>
              </w:rPr>
            </w:pPr>
            <w:r>
              <w:t>Review</w:t>
            </w:r>
            <w:r w:rsidR="00FA4B01">
              <w:t xml:space="preserve"> da Sprint – XX</w:t>
            </w:r>
          </w:p>
        </w:tc>
        <w:tc>
          <w:tcPr>
            <w:tcW w:w="8666" w:type="dxa"/>
          </w:tcPr>
          <w:p w14:paraId="78212841" w14:textId="3AB2C583" w:rsidR="00F13116" w:rsidRPr="00FA4B01" w:rsidRDefault="00FA4B01" w:rsidP="00FA4B0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Numero</w:t>
            </w:r>
            <w:proofErr w:type="spellEnd"/>
            <w:r>
              <w:t xml:space="preserve"> da Sprint </w:t>
            </w:r>
          </w:p>
        </w:tc>
      </w:tr>
      <w:tr w:rsidR="00F13116" w:rsidRPr="00D91DE1" w14:paraId="2A1662CC" w14:textId="77777777" w:rsidTr="00FA4B01">
        <w:tc>
          <w:tcPr>
            <w:tcW w:w="1980" w:type="dxa"/>
          </w:tcPr>
          <w:p w14:paraId="7313A273" w14:textId="16A3C158" w:rsidR="00F13116" w:rsidRPr="00FA4B01" w:rsidRDefault="00FA4B01" w:rsidP="00FA4B01">
            <w:pPr>
              <w:rPr>
                <w:rFonts w:ascii="Times New Roman" w:hAnsi="Times New Roman"/>
                <w:sz w:val="24"/>
                <w:szCs w:val="24"/>
              </w:rPr>
            </w:pPr>
            <w:r>
              <w:t xml:space="preserve">Data </w:t>
            </w:r>
          </w:p>
        </w:tc>
        <w:tc>
          <w:tcPr>
            <w:tcW w:w="8666" w:type="dxa"/>
          </w:tcPr>
          <w:p w14:paraId="534C1D8C" w14:textId="6C08B4B7" w:rsidR="00F13116" w:rsidRPr="00FA4B01" w:rsidRDefault="00FA4B01" w:rsidP="00FA4B01">
            <w:pPr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A4B01">
              <w:rPr>
                <w:lang w:val="pt-BR"/>
              </w:rPr>
              <w:t xml:space="preserve">Data e hora da reunião </w:t>
            </w:r>
          </w:p>
        </w:tc>
      </w:tr>
      <w:tr w:rsidR="00F13116" w:rsidRPr="00D91DE1" w14:paraId="209F35E3" w14:textId="77777777" w:rsidTr="00FA4B01">
        <w:tc>
          <w:tcPr>
            <w:tcW w:w="1980" w:type="dxa"/>
          </w:tcPr>
          <w:p w14:paraId="37D8E4E8" w14:textId="6A073254" w:rsidR="00F13116" w:rsidRPr="00FA4B01" w:rsidRDefault="00FA4B01" w:rsidP="00FA4B0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Participantes</w:t>
            </w:r>
            <w:proofErr w:type="spellEnd"/>
            <w:r>
              <w:t xml:space="preserve"> </w:t>
            </w:r>
          </w:p>
        </w:tc>
        <w:tc>
          <w:tcPr>
            <w:tcW w:w="8666" w:type="dxa"/>
          </w:tcPr>
          <w:p w14:paraId="16D265FC" w14:textId="00E26658" w:rsidR="00F13116" w:rsidRPr="00FA4B01" w:rsidRDefault="00FA4B01" w:rsidP="00FA4B01">
            <w:pPr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A4B01">
              <w:rPr>
                <w:lang w:val="pt-BR"/>
              </w:rPr>
              <w:t xml:space="preserve">Pessoas que participaram da </w:t>
            </w:r>
            <w:proofErr w:type="spellStart"/>
            <w:r w:rsidRPr="00FA4B01">
              <w:rPr>
                <w:lang w:val="pt-BR"/>
              </w:rPr>
              <w:t>reunião</w:t>
            </w:r>
            <w:proofErr w:type="spellEnd"/>
            <w:r w:rsidRPr="00FA4B01">
              <w:rPr>
                <w:lang w:val="pt-BR"/>
              </w:rPr>
              <w:t xml:space="preserve">. </w:t>
            </w:r>
          </w:p>
        </w:tc>
      </w:tr>
      <w:tr w:rsidR="00F13116" w:rsidRPr="00D91DE1" w14:paraId="77A5A93A" w14:textId="77777777" w:rsidTr="00FA4B01">
        <w:tc>
          <w:tcPr>
            <w:tcW w:w="1980" w:type="dxa"/>
          </w:tcPr>
          <w:p w14:paraId="16E307EE" w14:textId="0733B1C0" w:rsidR="00F13116" w:rsidRDefault="00D91DE1" w:rsidP="00FA4B01">
            <w:pPr>
              <w:rPr>
                <w:rFonts w:ascii="Times New Roman" w:hAnsi="Times New Roman"/>
                <w:sz w:val="24"/>
                <w:szCs w:val="24"/>
                <w:lang w:val="pt-BR"/>
              </w:rPr>
            </w:pPr>
            <w:proofErr w:type="spellStart"/>
            <w:r>
              <w:t>Entregas</w:t>
            </w:r>
            <w:proofErr w:type="spellEnd"/>
          </w:p>
        </w:tc>
        <w:tc>
          <w:tcPr>
            <w:tcW w:w="8666" w:type="dxa"/>
          </w:tcPr>
          <w:p w14:paraId="1EB3ED5C" w14:textId="35AC4DCF" w:rsidR="00F13116" w:rsidRDefault="00FA4B01" w:rsidP="00FA4B01">
            <w:pPr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A4B01">
              <w:rPr>
                <w:lang w:val="pt-BR"/>
              </w:rPr>
              <w:t xml:space="preserve">Data do release que está Sprint pertence. Este é um mecanismo de manter o foco. </w:t>
            </w:r>
          </w:p>
        </w:tc>
      </w:tr>
      <w:tr w:rsidR="00F13116" w:rsidRPr="00D91DE1" w14:paraId="30FFAD68" w14:textId="77777777" w:rsidTr="00FA4B01">
        <w:tc>
          <w:tcPr>
            <w:tcW w:w="1980" w:type="dxa"/>
          </w:tcPr>
          <w:p w14:paraId="501BF7F6" w14:textId="22E11DCA" w:rsidR="00F13116" w:rsidRPr="00D91DE1" w:rsidRDefault="00D91DE1" w:rsidP="00D91DE1">
            <w:proofErr w:type="spellStart"/>
            <w:r>
              <w:t>Não</w:t>
            </w:r>
            <w:proofErr w:type="spellEnd"/>
            <w:r>
              <w:t xml:space="preserve"> </w:t>
            </w:r>
            <w:proofErr w:type="spellStart"/>
            <w:r>
              <w:t>Aceito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Observac</w:t>
            </w:r>
            <w:r>
              <w:rPr>
                <w:rFonts w:ascii="Arial" w:hAnsi="Arial" w:cs="Arial"/>
              </w:rPr>
              <w:t>̧</w:t>
            </w:r>
            <w:r>
              <w:t>ões</w:t>
            </w:r>
            <w:proofErr w:type="spellEnd"/>
          </w:p>
        </w:tc>
        <w:tc>
          <w:tcPr>
            <w:tcW w:w="8666" w:type="dxa"/>
          </w:tcPr>
          <w:p w14:paraId="7E12C43F" w14:textId="599979B4" w:rsidR="00F13116" w:rsidRPr="00D91DE1" w:rsidRDefault="00D91DE1" w:rsidP="00D91DE1">
            <w:pPr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D91DE1">
              <w:rPr>
                <w:lang w:val="pt-BR"/>
              </w:rPr>
              <w:t xml:space="preserve">Para cada item entregue devemos anotar o que </w:t>
            </w:r>
            <w:proofErr w:type="spellStart"/>
            <w:r w:rsidRPr="00D91DE1">
              <w:rPr>
                <w:lang w:val="pt-BR"/>
              </w:rPr>
              <w:t>não</w:t>
            </w:r>
            <w:proofErr w:type="spellEnd"/>
            <w:r w:rsidRPr="00D91DE1">
              <w:rPr>
                <w:lang w:val="pt-BR"/>
              </w:rPr>
              <w:t xml:space="preserve"> está sendo aceito, ou itens de melhoria. Itens de melhoria </w:t>
            </w:r>
            <w:proofErr w:type="spellStart"/>
            <w:r w:rsidRPr="00D91DE1">
              <w:rPr>
                <w:lang w:val="pt-BR"/>
              </w:rPr>
              <w:t>vão</w:t>
            </w:r>
            <w:proofErr w:type="spellEnd"/>
            <w:r w:rsidRPr="00D91DE1">
              <w:rPr>
                <w:lang w:val="pt-BR"/>
              </w:rPr>
              <w:t xml:space="preserve"> ser cadastrados como novos itens de </w:t>
            </w:r>
            <w:proofErr w:type="spellStart"/>
            <w:r w:rsidRPr="00D91DE1">
              <w:rPr>
                <w:lang w:val="pt-BR"/>
              </w:rPr>
              <w:t>backlog</w:t>
            </w:r>
            <w:proofErr w:type="spellEnd"/>
            <w:r w:rsidRPr="00D91DE1">
              <w:rPr>
                <w:lang w:val="pt-BR"/>
              </w:rPr>
              <w:t xml:space="preserve">. Itens </w:t>
            </w:r>
            <w:proofErr w:type="spellStart"/>
            <w:r w:rsidRPr="00D91DE1">
              <w:rPr>
                <w:lang w:val="pt-BR"/>
              </w:rPr>
              <w:t>não</w:t>
            </w:r>
            <w:proofErr w:type="spellEnd"/>
            <w:r w:rsidRPr="00D91DE1">
              <w:rPr>
                <w:lang w:val="pt-BR"/>
              </w:rPr>
              <w:t xml:space="preserve"> aceitos </w:t>
            </w:r>
            <w:proofErr w:type="spellStart"/>
            <w:r w:rsidRPr="00D91DE1">
              <w:rPr>
                <w:lang w:val="pt-BR"/>
              </w:rPr>
              <w:t>são</w:t>
            </w:r>
            <w:proofErr w:type="spellEnd"/>
            <w:r w:rsidRPr="00D91DE1">
              <w:rPr>
                <w:lang w:val="pt-BR"/>
              </w:rPr>
              <w:t xml:space="preserve"> “</w:t>
            </w:r>
            <w:proofErr w:type="spellStart"/>
            <w:r w:rsidRPr="00D91DE1">
              <w:rPr>
                <w:lang w:val="pt-BR"/>
              </w:rPr>
              <w:t>variáveis</w:t>
            </w:r>
            <w:proofErr w:type="spellEnd"/>
            <w:r w:rsidRPr="00D91DE1">
              <w:rPr>
                <w:lang w:val="pt-BR"/>
              </w:rPr>
              <w:t xml:space="preserve">” importantes para a </w:t>
            </w:r>
            <w:proofErr w:type="spellStart"/>
            <w:r w:rsidRPr="00D91DE1">
              <w:rPr>
                <w:lang w:val="pt-BR"/>
              </w:rPr>
              <w:t>reunião</w:t>
            </w:r>
            <w:proofErr w:type="spellEnd"/>
            <w:r w:rsidRPr="00D91DE1">
              <w:rPr>
                <w:lang w:val="pt-BR"/>
              </w:rPr>
              <w:t xml:space="preserve"> de retrospectiva da equipe, para realizarmos a melhoria do processo. </w:t>
            </w:r>
          </w:p>
        </w:tc>
      </w:tr>
    </w:tbl>
    <w:p w14:paraId="1F974D8B" w14:textId="7B34B928" w:rsidR="0066602E" w:rsidRPr="00F13116" w:rsidRDefault="0066602E" w:rsidP="00AF70A8">
      <w:pPr>
        <w:jc w:val="both"/>
        <w:rPr>
          <w:lang w:val="pt-BR"/>
        </w:rPr>
      </w:pPr>
    </w:p>
    <w:sectPr w:rsidR="0066602E" w:rsidRPr="00F13116" w:rsidSect="004670DD">
      <w:headerReference w:type="default" r:id="rId7"/>
      <w:footerReference w:type="default" r:id="rId8"/>
      <w:headerReference w:type="first" r:id="rId9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034AC" w14:textId="77777777" w:rsidR="008D1FC3" w:rsidRDefault="008D1FC3" w:rsidP="008B2920">
      <w:pPr>
        <w:spacing w:after="0" w:line="240" w:lineRule="auto"/>
      </w:pPr>
      <w:r>
        <w:separator/>
      </w:r>
    </w:p>
  </w:endnote>
  <w:endnote w:type="continuationSeparator" w:id="0">
    <w:p w14:paraId="56EC9994" w14:textId="77777777" w:rsidR="008D1FC3" w:rsidRDefault="008D1FC3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90BF37" w14:textId="77777777" w:rsidR="00853CE2" w:rsidRDefault="00853CE2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5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1E62B" w14:textId="77777777" w:rsidR="008D1FC3" w:rsidRDefault="008D1FC3" w:rsidP="008B2920">
      <w:pPr>
        <w:spacing w:after="0" w:line="240" w:lineRule="auto"/>
      </w:pPr>
      <w:r>
        <w:separator/>
      </w:r>
    </w:p>
  </w:footnote>
  <w:footnote w:type="continuationSeparator" w:id="0">
    <w:p w14:paraId="720223C3" w14:textId="77777777" w:rsidR="008D1FC3" w:rsidRDefault="008D1FC3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</w:tblPr>
    <w:tblGrid>
      <w:gridCol w:w="10646"/>
    </w:tblGrid>
    <w:tr w:rsidR="0066602E" w14:paraId="0D3CD6BE" w14:textId="77777777" w:rsidTr="001D3927">
      <w:sdt>
        <w:sdtPr>
          <w:rPr>
            <w:sz w:val="40"/>
            <w:szCs w:val="40"/>
          </w:rPr>
          <w:alias w:val="Your Name:"/>
          <w:tag w:val="Your Name:"/>
          <w:id w:val="-183236252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</w:tcBorders>
            </w:tcPr>
            <w:p w14:paraId="5A97D114" w14:textId="42F5CECB" w:rsidR="0066602E" w:rsidRDefault="00D91DE1" w:rsidP="0066602E">
              <w:pPr>
                <w:pStyle w:val="Heading1"/>
              </w:pPr>
              <w:r>
                <w:rPr>
                  <w:sz w:val="40"/>
                  <w:szCs w:val="40"/>
                </w:rPr>
                <w:t>Review da Sprint - XX</w:t>
              </w:r>
            </w:p>
          </w:tc>
        </w:sdtContent>
      </w:sdt>
    </w:tr>
  </w:tbl>
  <w:p w14:paraId="7206EEC4" w14:textId="77777777" w:rsidR="0066602E" w:rsidRDefault="006660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646"/>
    </w:tblGrid>
    <w:tr w:rsidR="00A85B6F" w:rsidRPr="00BB2328" w14:paraId="07100332" w14:textId="77777777" w:rsidTr="00BB2328">
      <w:trPr>
        <w:trHeight w:val="20"/>
      </w:trPr>
      <w:sdt>
        <w:sdtPr>
          <w:rPr>
            <w:sz w:val="40"/>
            <w:szCs w:val="40"/>
          </w:rPr>
          <w:alias w:val="Your Name:"/>
          <w:tag w:val="Your Name:"/>
          <w:id w:val="-153603045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</w:tcBorders>
            </w:tcPr>
            <w:p w14:paraId="78699F45" w14:textId="4E76BC97" w:rsidR="00A85B6F" w:rsidRPr="00BB2328" w:rsidRDefault="00D91DE1" w:rsidP="00A85B6F">
              <w:pPr>
                <w:pStyle w:val="Heading1"/>
                <w:rPr>
                  <w:sz w:val="40"/>
                  <w:szCs w:val="40"/>
                </w:rPr>
              </w:pPr>
              <w:r>
                <w:rPr>
                  <w:sz w:val="40"/>
                  <w:szCs w:val="40"/>
                </w:rPr>
                <w:t>Review</w:t>
              </w:r>
              <w:r w:rsidR="00AC4797">
                <w:rPr>
                  <w:sz w:val="40"/>
                  <w:szCs w:val="40"/>
                </w:rPr>
                <w:t xml:space="preserve"> da Sprint - XX</w:t>
              </w:r>
            </w:p>
          </w:tc>
        </w:sdtContent>
      </w:sdt>
    </w:tr>
    <w:tr w:rsidR="00142F58" w14:paraId="0AA4979A" w14:textId="77777777" w:rsidTr="0092166C">
      <w:trPr>
        <w:trHeight w:hRule="exact" w:val="72"/>
      </w:trPr>
      <w:tc>
        <w:tcPr>
          <w:tcW w:w="9340" w:type="dxa"/>
          <w:tcBorders>
            <w:top w:val="single" w:sz="4" w:space="0" w:color="000000" w:themeColor="text1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0C5742A6" w14:textId="77777777" w:rsidR="00142F58" w:rsidRDefault="00142F58" w:rsidP="00142F58"/>
      </w:tc>
    </w:tr>
  </w:tbl>
  <w:p w14:paraId="67589262" w14:textId="77777777" w:rsidR="00BD5EFB" w:rsidRDefault="00BD5E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6C"/>
    <w:rsid w:val="000243D1"/>
    <w:rsid w:val="00057F04"/>
    <w:rsid w:val="000A378C"/>
    <w:rsid w:val="0010042F"/>
    <w:rsid w:val="00135C2C"/>
    <w:rsid w:val="00142F58"/>
    <w:rsid w:val="00153ED4"/>
    <w:rsid w:val="00184664"/>
    <w:rsid w:val="001C7765"/>
    <w:rsid w:val="001F60D3"/>
    <w:rsid w:val="0020741F"/>
    <w:rsid w:val="002320D5"/>
    <w:rsid w:val="0027115C"/>
    <w:rsid w:val="00293B83"/>
    <w:rsid w:val="00390414"/>
    <w:rsid w:val="003E1711"/>
    <w:rsid w:val="0045425A"/>
    <w:rsid w:val="00463A38"/>
    <w:rsid w:val="004670DD"/>
    <w:rsid w:val="0048346B"/>
    <w:rsid w:val="004D37CC"/>
    <w:rsid w:val="004E4CA5"/>
    <w:rsid w:val="00502D70"/>
    <w:rsid w:val="00504403"/>
    <w:rsid w:val="00510920"/>
    <w:rsid w:val="00517626"/>
    <w:rsid w:val="005B0E81"/>
    <w:rsid w:val="00630D36"/>
    <w:rsid w:val="0066602E"/>
    <w:rsid w:val="006A3CE7"/>
    <w:rsid w:val="006E5FD2"/>
    <w:rsid w:val="006F1734"/>
    <w:rsid w:val="00781D13"/>
    <w:rsid w:val="00783C41"/>
    <w:rsid w:val="00787503"/>
    <w:rsid w:val="00792967"/>
    <w:rsid w:val="007E7032"/>
    <w:rsid w:val="00833359"/>
    <w:rsid w:val="00853CE2"/>
    <w:rsid w:val="00860491"/>
    <w:rsid w:val="00887A77"/>
    <w:rsid w:val="008B2920"/>
    <w:rsid w:val="008B2DF7"/>
    <w:rsid w:val="008D1FC3"/>
    <w:rsid w:val="00905520"/>
    <w:rsid w:val="0092166C"/>
    <w:rsid w:val="009244EC"/>
    <w:rsid w:val="009814C0"/>
    <w:rsid w:val="00984A27"/>
    <w:rsid w:val="00A213B1"/>
    <w:rsid w:val="00A85B6F"/>
    <w:rsid w:val="00A915C8"/>
    <w:rsid w:val="00AA3476"/>
    <w:rsid w:val="00AA6B7B"/>
    <w:rsid w:val="00AB540C"/>
    <w:rsid w:val="00AC4797"/>
    <w:rsid w:val="00AC5D83"/>
    <w:rsid w:val="00AF70A8"/>
    <w:rsid w:val="00B15938"/>
    <w:rsid w:val="00B45FB9"/>
    <w:rsid w:val="00B67DB0"/>
    <w:rsid w:val="00BA68C1"/>
    <w:rsid w:val="00BB2328"/>
    <w:rsid w:val="00BD34A5"/>
    <w:rsid w:val="00BD5EFB"/>
    <w:rsid w:val="00BE2D6E"/>
    <w:rsid w:val="00C35EFB"/>
    <w:rsid w:val="00C73037"/>
    <w:rsid w:val="00D2689C"/>
    <w:rsid w:val="00D91DE1"/>
    <w:rsid w:val="00D97FFA"/>
    <w:rsid w:val="00DF6A6F"/>
    <w:rsid w:val="00E20402"/>
    <w:rsid w:val="00E27B07"/>
    <w:rsid w:val="00E928A3"/>
    <w:rsid w:val="00F13116"/>
    <w:rsid w:val="00F67FBA"/>
    <w:rsid w:val="00F879CE"/>
    <w:rsid w:val="00FA4B01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21653E8"/>
  <w15:chartTrackingRefBased/>
  <w15:docId w15:val="{6FB08E64-B1E2-6F44-B6CC-8AB28EC2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paragraph" w:styleId="Revision">
    <w:name w:val="Revision"/>
    <w:hidden/>
    <w:uiPriority w:val="99"/>
    <w:semiHidden/>
    <w:rsid w:val="0066602E"/>
    <w:pPr>
      <w:spacing w:after="0" w:line="240" w:lineRule="auto"/>
      <w:jc w:val="left"/>
    </w:pPr>
  </w:style>
  <w:style w:type="paragraph" w:styleId="NormalWeb">
    <w:name w:val="Normal (Web)"/>
    <w:basedOn w:val="Normal"/>
    <w:uiPriority w:val="99"/>
    <w:unhideWhenUsed/>
    <w:rsid w:val="00F1311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4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2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4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9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9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3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3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3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4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7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8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1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6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1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4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0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1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0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4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7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1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8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3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7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1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7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0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2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3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3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0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2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2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3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9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9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7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1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6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3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7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3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2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4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8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2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1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9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7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2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9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3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4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9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6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udah/Library/Containers/com.microsoft.Word/Data/Library/Application%20Support/Microsoft/Office/16.0/DTS/en-US%7bC387039E-4F02-584F-B723-C41FFD6BB3B8%7d/%7b8CAE604E-EAAB-CE4E-9D1D-ECF575E8D6E6%7dtf16392742.dotx" TargetMode="External"/></Relationship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064CB9-8C16-B240-A2D8-AAA59E33E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MOO.dotx</Template>
  <TotalTime>36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 da Sprint - XX</dc:creator>
  <cp:keywords/>
  <dc:description/>
  <cp:lastModifiedBy>Judah Holanda Correia Lima</cp:lastModifiedBy>
  <cp:revision>6</cp:revision>
  <cp:lastPrinted>2016-06-29T01:32:00Z</cp:lastPrinted>
  <dcterms:created xsi:type="dcterms:W3CDTF">2018-08-13T20:43:00Z</dcterms:created>
  <dcterms:modified xsi:type="dcterms:W3CDTF">2018-08-14T11:57:00Z</dcterms:modified>
</cp:coreProperties>
</file>